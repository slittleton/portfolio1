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52"/>
        </w:rPr>
        <w:id w:val="633372245"/>
        <w:placeholder>
          <w:docPart w:val="8FA64C84BC70446C990C029C2F000C7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7CCE942" w14:textId="77777777" w:rsidR="000E55F8" w:rsidRPr="006E2916" w:rsidRDefault="006E2916">
          <w:pPr>
            <w:pStyle w:val="Title"/>
            <w:rPr>
              <w:rFonts w:asciiTheme="minorHAnsi" w:eastAsiaTheme="minorEastAsia" w:hAnsiTheme="minorHAnsi" w:cstheme="minorBidi"/>
              <w:caps w:val="0"/>
              <w:color w:val="auto"/>
              <w:spacing w:val="0"/>
              <w:kern w:val="0"/>
              <w:sz w:val="22"/>
              <w:szCs w:val="22"/>
            </w:rPr>
          </w:pPr>
          <w:r w:rsidRPr="006E2916">
            <w:rPr>
              <w:sz w:val="52"/>
            </w:rPr>
            <w:t>Scott Littleton</w:t>
          </w:r>
        </w:p>
      </w:sdtContent>
    </w:sdt>
    <w:p w14:paraId="5B1D4FB5" w14:textId="50EC51D4" w:rsidR="000E55F8" w:rsidRDefault="003D736D" w:rsidP="003260B4">
      <w:pPr>
        <w:pStyle w:val="Subtitle"/>
        <w:spacing w:after="0"/>
        <w:rPr>
          <w:sz w:val="20"/>
          <w:szCs w:val="20"/>
        </w:rPr>
      </w:pPr>
      <w:r>
        <w:rPr>
          <w:rFonts w:asciiTheme="minorHAnsi" w:hAnsiTheme="minorHAnsi" w:cstheme="minorHAnsi"/>
          <w:cap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C2363" wp14:editId="617B72AD">
                <wp:simplePos x="0" y="0"/>
                <wp:positionH relativeFrom="margin">
                  <wp:align>right</wp:align>
                </wp:positionH>
                <wp:positionV relativeFrom="paragraph">
                  <wp:posOffset>-695325</wp:posOffset>
                </wp:positionV>
                <wp:extent cx="2072640" cy="9080500"/>
                <wp:effectExtent l="19050" t="19050" r="22860" b="25400"/>
                <wp:wrapSquare wrapText="bothSides"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90810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04AE9" w14:textId="442A7603" w:rsidR="002A301F" w:rsidRPr="002A301F" w:rsidRDefault="002A301F" w:rsidP="0034478C">
                            <w:pPr>
                              <w:pStyle w:val="Subtitle"/>
                              <w:spacing w:after="0"/>
                              <w:rPr>
                                <w:color w:val="000000" w:themeColor="text1"/>
                                <w:szCs w:val="36"/>
                              </w:rPr>
                            </w:pPr>
                            <w:r w:rsidRPr="002A301F">
                              <w:rPr>
                                <w:color w:val="000000" w:themeColor="text1"/>
                                <w:szCs w:val="36"/>
                              </w:rPr>
                              <w:t>Website</w:t>
                            </w:r>
                          </w:p>
                          <w:p w14:paraId="59D47E27" w14:textId="70286017" w:rsidR="00286126" w:rsidRDefault="00B170BA" w:rsidP="0034478C">
                            <w:pPr>
                              <w:pStyle w:val="Subtitle"/>
                              <w:spacing w:after="0"/>
                              <w:rPr>
                                <w:rStyle w:val="Hyperlink"/>
                                <w:caps w:val="0"/>
                                <w:color w:val="000096"/>
                                <w:sz w:val="28"/>
                                <w:szCs w:val="36"/>
                              </w:rPr>
                            </w:pPr>
                            <w:hyperlink r:id="rId7" w:history="1">
                              <w:r w:rsidR="00D32F3F" w:rsidRPr="002A301F">
                                <w:rPr>
                                  <w:rStyle w:val="Hyperlink"/>
                                  <w:caps w:val="0"/>
                                  <w:color w:val="000096"/>
                                  <w:sz w:val="28"/>
                                  <w:szCs w:val="36"/>
                                </w:rPr>
                                <w:t>slittleton.com</w:t>
                              </w:r>
                            </w:hyperlink>
                          </w:p>
                          <w:p w14:paraId="2EFE390B" w14:textId="77777777" w:rsidR="002A301F" w:rsidRDefault="002A301F" w:rsidP="00516E12">
                            <w:pPr>
                              <w:pStyle w:val="Subtitle"/>
                              <w:spacing w:after="0"/>
                              <w:rPr>
                                <w:caps w:val="0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9A563F0" w14:textId="2592697F" w:rsidR="002A301F" w:rsidRPr="002A301F" w:rsidRDefault="002A301F" w:rsidP="00516E12">
                            <w:pPr>
                              <w:pStyle w:val="Subtitle"/>
                              <w:spacing w:after="0"/>
                              <w:rPr>
                                <w:caps w:val="0"/>
                                <w:color w:val="000000" w:themeColor="text1"/>
                                <w:sz w:val="20"/>
                              </w:rPr>
                            </w:pPr>
                            <w:r w:rsidRPr="00170564">
                              <w:rPr>
                                <w:caps w:val="0"/>
                                <w:color w:val="000000" w:themeColor="text1"/>
                                <w:sz w:val="20"/>
                              </w:rPr>
                              <w:t>(909) 973-878</w:t>
                            </w:r>
                            <w:r w:rsidR="00861DC3">
                              <w:rPr>
                                <w:caps w:val="0"/>
                                <w:color w:val="000000" w:themeColor="text1"/>
                                <w:sz w:val="20"/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  <w:p w14:paraId="1A078904" w14:textId="006E1007" w:rsidR="00C54032" w:rsidRDefault="00B170BA" w:rsidP="002057B6">
                            <w:pPr>
                              <w:pStyle w:val="Subtitle"/>
                              <w:spacing w:after="0"/>
                              <w:rPr>
                                <w:caps w:val="0"/>
                                <w:color w:val="000096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2A301F" w:rsidRPr="002A301F">
                                <w:rPr>
                                  <w:rStyle w:val="Hyperlink"/>
                                  <w:caps w:val="0"/>
                                  <w:color w:val="000096"/>
                                  <w:sz w:val="20"/>
                                  <w:szCs w:val="20"/>
                                </w:rPr>
                                <w:t>slittletondev@gmail.com</w:t>
                              </w:r>
                            </w:hyperlink>
                          </w:p>
                          <w:p w14:paraId="1969802D" w14:textId="77777777" w:rsidR="002057B6" w:rsidRPr="002057B6" w:rsidRDefault="002057B6" w:rsidP="002057B6"/>
                          <w:p w14:paraId="429179C5" w14:textId="02DB8FF1" w:rsidR="00E542A7" w:rsidRPr="00B80BF4" w:rsidRDefault="0034478C" w:rsidP="00B80BF4">
                            <w:pPr>
                              <w:pStyle w:val="Subtitle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</w:rPr>
                              <w:t>Skills</w:t>
                            </w:r>
                            <w:r w:rsidR="00B815E6" w:rsidRPr="00B815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815E6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   </w:t>
                            </w:r>
                            <w:r w:rsidR="00B815E6" w:rsidRPr="00B815E6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E542A7"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     </w:t>
                            </w:r>
                          </w:p>
                          <w:p w14:paraId="61F9542E" w14:textId="77777777" w:rsidR="0034478C" w:rsidRPr="00170564" w:rsidRDefault="0034478C" w:rsidP="0034478C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Languages</w:t>
                            </w:r>
                            <w:r w:rsidR="004E0AE4"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A05E5B"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14:paraId="351F4BD8" w14:textId="4E597B97" w:rsidR="0034478C" w:rsidRPr="00170564" w:rsidRDefault="0034478C" w:rsidP="004E0A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JavaScript</w:t>
                            </w:r>
                            <w:r w:rsidR="00E542A7"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E542A7"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ab/>
                              <w:t xml:space="preserve">          </w:t>
                            </w:r>
                            <w:r w:rsidR="004E0AE4"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  </w:t>
                            </w:r>
                          </w:p>
                          <w:p w14:paraId="0CAD5CDD" w14:textId="7BA4A503" w:rsidR="00286126" w:rsidRPr="00170564" w:rsidRDefault="00E542A7" w:rsidP="00A05E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Python</w:t>
                            </w: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ab/>
                              <w:t xml:space="preserve">          </w:t>
                            </w:r>
                            <w:r w:rsidR="004E0AE4"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   </w:t>
                            </w:r>
                          </w:p>
                          <w:p w14:paraId="71D03105" w14:textId="77777777" w:rsidR="00D32F3F" w:rsidRPr="00170564" w:rsidRDefault="00D32F3F" w:rsidP="0034478C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AF5897F" w14:textId="77777777" w:rsidR="0034478C" w:rsidRPr="00170564" w:rsidRDefault="0034478C" w:rsidP="0034478C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Front End</w:t>
                            </w:r>
                          </w:p>
                          <w:p w14:paraId="18A8B092" w14:textId="57DC5033" w:rsidR="0034478C" w:rsidRPr="00170564" w:rsidRDefault="00E542A7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React</w:t>
                            </w: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ab/>
                              <w:t xml:space="preserve">           </w:t>
                            </w:r>
                          </w:p>
                          <w:p w14:paraId="1A8A85F1" w14:textId="7A298550" w:rsidR="0034478C" w:rsidRPr="00170564" w:rsidRDefault="0034478C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React Native</w:t>
                            </w: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E542A7" w:rsidRPr="00170564">
                              <w:rPr>
                                <w:color w:val="000000" w:themeColor="text1"/>
                                <w:sz w:val="18"/>
                              </w:rPr>
                              <w:t xml:space="preserve">          </w:t>
                            </w:r>
                          </w:p>
                          <w:p w14:paraId="4F412B2B" w14:textId="27027218" w:rsidR="004E0AE4" w:rsidRPr="00170564" w:rsidRDefault="00E542A7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HTML</w:t>
                            </w: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4E0AE4"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          </w:t>
                            </w:r>
                          </w:p>
                          <w:p w14:paraId="1221E871" w14:textId="06723559" w:rsidR="0034478C" w:rsidRPr="00170564" w:rsidRDefault="00E542A7" w:rsidP="00E542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CSS</w:t>
                            </w: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ab/>
                              <w:t xml:space="preserve">          </w:t>
                            </w:r>
                          </w:p>
                          <w:p w14:paraId="39DEE608" w14:textId="77777777" w:rsidR="00286126" w:rsidRPr="00170564" w:rsidRDefault="00286126" w:rsidP="00286126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72B967A" w14:textId="77777777" w:rsidR="0034478C" w:rsidRPr="00170564" w:rsidRDefault="0034478C" w:rsidP="0034478C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Back End</w:t>
                            </w:r>
                          </w:p>
                          <w:p w14:paraId="1E388A6F" w14:textId="2398B75C" w:rsidR="0034478C" w:rsidRPr="00170564" w:rsidRDefault="0034478C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Node.js</w:t>
                            </w:r>
                            <w:r w:rsidR="00E542A7" w:rsidRPr="00170564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          </w:t>
                            </w:r>
                          </w:p>
                          <w:p w14:paraId="7A237C11" w14:textId="0F806029" w:rsidR="00A05E5B" w:rsidRPr="00170564" w:rsidRDefault="00E542A7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Express</w:t>
                            </w: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          </w:t>
                            </w:r>
                            <w:r w:rsidR="004E0AE4" w:rsidRPr="00170564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14:paraId="3E5B9DC6" w14:textId="22EB3D38" w:rsidR="004E0AE4" w:rsidRPr="00170564" w:rsidRDefault="00E542A7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MongoDB</w:t>
                            </w: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         </w:t>
                            </w:r>
                          </w:p>
                          <w:p w14:paraId="5BC089AC" w14:textId="35984996" w:rsidR="004E0AE4" w:rsidRPr="00170564" w:rsidRDefault="00E542A7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SQL</w:t>
                            </w: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ab/>
                              <w:t xml:space="preserve">           </w:t>
                            </w:r>
                          </w:p>
                          <w:p w14:paraId="046E7609" w14:textId="77777777" w:rsidR="0034478C" w:rsidRPr="00170564" w:rsidRDefault="0034478C" w:rsidP="0034478C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CB2F5FD" w14:textId="77777777" w:rsidR="0034478C" w:rsidRPr="00170564" w:rsidRDefault="0034478C" w:rsidP="0034478C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UX/UI</w:t>
                            </w:r>
                          </w:p>
                          <w:p w14:paraId="18939FAA" w14:textId="5E782650" w:rsidR="0034478C" w:rsidRPr="00170564" w:rsidRDefault="0034478C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Photoshop</w:t>
                            </w:r>
                            <w:r w:rsidR="00E542A7" w:rsidRPr="00170564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           </w:t>
                            </w:r>
                          </w:p>
                          <w:p w14:paraId="7260EB6F" w14:textId="61F1CED3" w:rsidR="004E0AE4" w:rsidRPr="00170564" w:rsidRDefault="00E542A7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Illustrator</w:t>
                            </w: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ab/>
                              <w:t xml:space="preserve">           </w:t>
                            </w:r>
                          </w:p>
                          <w:p w14:paraId="0B3507C0" w14:textId="32F3BED7" w:rsidR="0034478C" w:rsidRPr="00170564" w:rsidRDefault="00E542A7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 xml:space="preserve">Clip Studio Paint      </w:t>
                            </w:r>
                          </w:p>
                          <w:p w14:paraId="0C76FF22" w14:textId="77777777" w:rsidR="00286126" w:rsidRPr="00170564" w:rsidRDefault="00286126" w:rsidP="00286126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C267F89" w14:textId="77777777" w:rsidR="004E0AE4" w:rsidRPr="00170564" w:rsidRDefault="004E0AE4" w:rsidP="004E0A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rFonts w:cstheme="minorHAnsi"/>
                                <w:color w:val="000000" w:themeColor="text1"/>
                                <w:sz w:val="18"/>
                              </w:rPr>
                              <w:t>Other</w:t>
                            </w:r>
                          </w:p>
                          <w:p w14:paraId="7BF78FD8" w14:textId="368611D3" w:rsidR="004E0AE4" w:rsidRPr="00170564" w:rsidRDefault="00E542A7" w:rsidP="003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 xml:space="preserve">Version Control       </w:t>
                            </w:r>
                          </w:p>
                          <w:p w14:paraId="01B8E2F6" w14:textId="77777777" w:rsidR="00E542A7" w:rsidRPr="00170564" w:rsidRDefault="00E542A7" w:rsidP="0028612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2CE7B110" w14:textId="77777777" w:rsidR="00286126" w:rsidRPr="00170564" w:rsidRDefault="00E542A7" w:rsidP="00286126">
                            <w:pPr>
                              <w:spacing w:after="0"/>
                              <w:rPr>
                                <w:rFonts w:asciiTheme="majorHAnsi" w:hAnsiTheme="maj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70564">
                              <w:rPr>
                                <w:rFonts w:asciiTheme="majorHAnsi" w:hAnsiTheme="majorHAnsi"/>
                                <w:color w:val="000000" w:themeColor="text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4F808769" w14:textId="77777777" w:rsidR="00E542A7" w:rsidRPr="00170564" w:rsidRDefault="00E542A7" w:rsidP="00E542A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CSU Fullerton</w:t>
                            </w:r>
                          </w:p>
                          <w:p w14:paraId="10D79466" w14:textId="77777777" w:rsidR="00E542A7" w:rsidRPr="00170564" w:rsidRDefault="00E542A7" w:rsidP="00E542A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M.A. Biological Anthropology</w:t>
                            </w:r>
                          </w:p>
                          <w:p w14:paraId="3964CAF2" w14:textId="77777777" w:rsidR="00E542A7" w:rsidRPr="00170564" w:rsidRDefault="00E542A7" w:rsidP="00E542A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ACA8119" w14:textId="77777777" w:rsidR="00E542A7" w:rsidRPr="00170564" w:rsidRDefault="00E542A7" w:rsidP="00E542A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University of Arizona</w:t>
                            </w:r>
                            <w:r w:rsidRPr="00170564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14:paraId="75C79E74" w14:textId="77777777" w:rsidR="00E542A7" w:rsidRPr="00170564" w:rsidRDefault="00E542A7" w:rsidP="00E542A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B.A. Political Science</w:t>
                            </w:r>
                          </w:p>
                          <w:p w14:paraId="0616CA72" w14:textId="77777777" w:rsidR="00E542A7" w:rsidRPr="00170564" w:rsidRDefault="00E542A7" w:rsidP="00E542A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B.A. Philosophy</w:t>
                            </w:r>
                          </w:p>
                          <w:p w14:paraId="33612618" w14:textId="77777777" w:rsidR="00E542A7" w:rsidRPr="00170564" w:rsidRDefault="00E542A7" w:rsidP="00E542A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0FF46C7" w14:textId="77777777" w:rsidR="00E542A7" w:rsidRPr="00170564" w:rsidRDefault="00E542A7" w:rsidP="00E542A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Yavapai Community College</w:t>
                            </w:r>
                          </w:p>
                          <w:p w14:paraId="4C4B14E3" w14:textId="77777777" w:rsidR="00E542A7" w:rsidRPr="00170564" w:rsidRDefault="00E542A7" w:rsidP="00E542A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170564">
                              <w:rPr>
                                <w:color w:val="000000" w:themeColor="text1"/>
                                <w:sz w:val="18"/>
                              </w:rPr>
                              <w:t>A.S. General Science</w:t>
                            </w:r>
                          </w:p>
                          <w:p w14:paraId="37E6D6EA" w14:textId="2028C902" w:rsidR="002A301F" w:rsidRDefault="002A301F" w:rsidP="002A301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57B403DA" w14:textId="77777777" w:rsidR="00E7542B" w:rsidRDefault="00E7542B" w:rsidP="002A301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4418F902" w14:textId="184F8410" w:rsidR="002A301F" w:rsidRPr="002A301F" w:rsidRDefault="002A301F" w:rsidP="002A301F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0000CC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B87CD" wp14:editId="51A29B3F">
                                  <wp:extent cx="226771" cy="226771"/>
                                  <wp:effectExtent l="0" t="0" r="1905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459" cy="246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  <w:color w:val="0000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0" w:history="1">
                              <w:r w:rsidRPr="002A301F">
                                <w:rPr>
                                  <w:rStyle w:val="Hyperlink"/>
                                  <w:rFonts w:asciiTheme="majorHAnsi" w:hAnsiTheme="majorHAnsi"/>
                                  <w:b/>
                                  <w:color w:val="000096"/>
                                  <w:sz w:val="20"/>
                                  <w:szCs w:val="20"/>
                                </w:rPr>
                                <w:t>github.com/slittleton</w:t>
                              </w:r>
                            </w:hyperlink>
                          </w:p>
                          <w:p w14:paraId="2F3EB086" w14:textId="2212F4B7" w:rsidR="002A301F" w:rsidRPr="002A301F" w:rsidRDefault="002A301F" w:rsidP="002A301F">
                            <w:pPr>
                              <w:spacing w:after="0"/>
                              <w:ind w:left="720" w:hanging="720"/>
                              <w:rPr>
                                <w:rStyle w:val="Hyperlink"/>
                                <w:rFonts w:asciiTheme="majorHAnsi" w:hAnsiTheme="majorHAnsi"/>
                                <w:b/>
                                <w:bCs/>
                                <w:color w:val="00009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259F4" wp14:editId="720857BE">
                                  <wp:extent cx="226695" cy="226695"/>
                                  <wp:effectExtent l="0" t="0" r="1905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858" cy="2318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0564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2A301F">
                              <w:rPr>
                                <w:rFonts w:asciiTheme="majorHAnsi" w:hAnsiTheme="majorHAnsi"/>
                                <w:b/>
                                <w:color w:val="000096"/>
                                <w:sz w:val="18"/>
                              </w:rPr>
                              <w:t xml:space="preserve"> </w:t>
                            </w:r>
                            <w:hyperlink r:id="rId12" w:history="1">
                              <w:r w:rsidRPr="002A301F">
                                <w:rPr>
                                  <w:rStyle w:val="Hyperlink"/>
                                  <w:rFonts w:asciiTheme="majorHAnsi" w:hAnsiTheme="majorHAnsi"/>
                                  <w:b/>
                                  <w:color w:val="000096"/>
                                  <w:sz w:val="18"/>
                                </w:rPr>
                                <w:t>linkedin.com/in/scott-littleton-1a1246161/</w:t>
                              </w:r>
                            </w:hyperlink>
                          </w:p>
                          <w:p w14:paraId="76D67797" w14:textId="77777777" w:rsidR="002A301F" w:rsidRPr="00170564" w:rsidRDefault="002A301F" w:rsidP="0028612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C236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2pt;margin-top:-54.75pt;width:163.2pt;height:7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" fillcolor="#f2f2f2 [3052]" strokecolor="white [3201]" strokeweight="3.25pt">
                <v:textbox>
                  <w:txbxContent>
                    <w:p w14:paraId="36D04AE9" w14:textId="442A7603" w:rsidR="002A301F" w:rsidRPr="002A301F" w:rsidRDefault="002A301F" w:rsidP="0034478C">
                      <w:pPr>
                        <w:pStyle w:val="Subtitle"/>
                        <w:spacing w:after="0"/>
                        <w:rPr>
                          <w:color w:val="000000" w:themeColor="text1"/>
                          <w:szCs w:val="36"/>
                        </w:rPr>
                      </w:pPr>
                      <w:r w:rsidRPr="002A301F">
                        <w:rPr>
                          <w:color w:val="000000" w:themeColor="text1"/>
                          <w:szCs w:val="36"/>
                        </w:rPr>
                        <w:t>Website</w:t>
                      </w:r>
                    </w:p>
                    <w:p w14:paraId="59D47E27" w14:textId="70286017" w:rsidR="00286126" w:rsidRDefault="00B170BA" w:rsidP="0034478C">
                      <w:pPr>
                        <w:pStyle w:val="Subtitle"/>
                        <w:spacing w:after="0"/>
                        <w:rPr>
                          <w:rStyle w:val="Hyperlink"/>
                          <w:caps w:val="0"/>
                          <w:color w:val="000096"/>
                          <w:sz w:val="28"/>
                          <w:szCs w:val="36"/>
                        </w:rPr>
                      </w:pPr>
                      <w:hyperlink r:id="rId13" w:history="1">
                        <w:r w:rsidR="00D32F3F" w:rsidRPr="002A301F">
                          <w:rPr>
                            <w:rStyle w:val="Hyperlink"/>
                            <w:caps w:val="0"/>
                            <w:color w:val="000096"/>
                            <w:sz w:val="28"/>
                            <w:szCs w:val="36"/>
                          </w:rPr>
                          <w:t>slittleton.com</w:t>
                        </w:r>
                      </w:hyperlink>
                    </w:p>
                    <w:p w14:paraId="2EFE390B" w14:textId="77777777" w:rsidR="002A301F" w:rsidRDefault="002A301F" w:rsidP="00516E12">
                      <w:pPr>
                        <w:pStyle w:val="Subtitle"/>
                        <w:spacing w:after="0"/>
                        <w:rPr>
                          <w:caps w:val="0"/>
                          <w:color w:val="000000" w:themeColor="text1"/>
                          <w:sz w:val="20"/>
                        </w:rPr>
                      </w:pPr>
                    </w:p>
                    <w:p w14:paraId="69A563F0" w14:textId="2592697F" w:rsidR="002A301F" w:rsidRPr="002A301F" w:rsidRDefault="002A301F" w:rsidP="00516E12">
                      <w:pPr>
                        <w:pStyle w:val="Subtitle"/>
                        <w:spacing w:after="0"/>
                        <w:rPr>
                          <w:caps w:val="0"/>
                          <w:color w:val="000000" w:themeColor="text1"/>
                          <w:sz w:val="20"/>
                        </w:rPr>
                      </w:pPr>
                      <w:r w:rsidRPr="00170564">
                        <w:rPr>
                          <w:caps w:val="0"/>
                          <w:color w:val="000000" w:themeColor="text1"/>
                          <w:sz w:val="20"/>
                        </w:rPr>
                        <w:t>(909) 973-878</w:t>
                      </w:r>
                      <w:r w:rsidR="00861DC3">
                        <w:rPr>
                          <w:caps w:val="0"/>
                          <w:color w:val="000000" w:themeColor="text1"/>
                          <w:sz w:val="20"/>
                        </w:rPr>
                        <w:t>6</w:t>
                      </w:r>
                      <w:bookmarkStart w:id="1" w:name="_GoBack"/>
                      <w:bookmarkEnd w:id="1"/>
                    </w:p>
                    <w:p w14:paraId="1A078904" w14:textId="006E1007" w:rsidR="00C54032" w:rsidRDefault="00B170BA" w:rsidP="002057B6">
                      <w:pPr>
                        <w:pStyle w:val="Subtitle"/>
                        <w:spacing w:after="0"/>
                        <w:rPr>
                          <w:caps w:val="0"/>
                          <w:color w:val="000096"/>
                          <w:sz w:val="20"/>
                          <w:szCs w:val="20"/>
                        </w:rPr>
                      </w:pPr>
                      <w:hyperlink r:id="rId14" w:history="1">
                        <w:r w:rsidR="002A301F" w:rsidRPr="002A301F">
                          <w:rPr>
                            <w:rStyle w:val="Hyperlink"/>
                            <w:caps w:val="0"/>
                            <w:color w:val="000096"/>
                            <w:sz w:val="20"/>
                            <w:szCs w:val="20"/>
                          </w:rPr>
                          <w:t>slittletondev@gmail.com</w:t>
                        </w:r>
                      </w:hyperlink>
                    </w:p>
                    <w:p w14:paraId="1969802D" w14:textId="77777777" w:rsidR="002057B6" w:rsidRPr="002057B6" w:rsidRDefault="002057B6" w:rsidP="002057B6"/>
                    <w:p w14:paraId="429179C5" w14:textId="02DB8FF1" w:rsidR="00E542A7" w:rsidRPr="00B80BF4" w:rsidRDefault="0034478C" w:rsidP="00B80BF4">
                      <w:pPr>
                        <w:pStyle w:val="Subtitle"/>
                        <w:spacing w:after="0"/>
                        <w:rPr>
                          <w:color w:val="000000" w:themeColor="text1"/>
                        </w:rPr>
                      </w:pPr>
                      <w:r w:rsidRPr="00170564">
                        <w:rPr>
                          <w:color w:val="000000" w:themeColor="text1"/>
                        </w:rPr>
                        <w:t>Skills</w:t>
                      </w:r>
                      <w:r w:rsidR="00B815E6" w:rsidRPr="00B815E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B815E6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   </w:t>
                      </w:r>
                      <w:r w:rsidR="00B815E6" w:rsidRPr="00B815E6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E542A7"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     </w:t>
                      </w:r>
                    </w:p>
                    <w:p w14:paraId="61F9542E" w14:textId="77777777" w:rsidR="0034478C" w:rsidRPr="00170564" w:rsidRDefault="0034478C" w:rsidP="0034478C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Languages</w:t>
                      </w:r>
                      <w:r w:rsidR="004E0AE4"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ab/>
                      </w:r>
                      <w:r w:rsidR="00A05E5B"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14:paraId="351F4BD8" w14:textId="4E597B97" w:rsidR="0034478C" w:rsidRPr="00170564" w:rsidRDefault="0034478C" w:rsidP="004E0A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JavaScript</w:t>
                      </w:r>
                      <w:r w:rsidR="00E542A7"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E542A7"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ab/>
                        <w:t xml:space="preserve">          </w:t>
                      </w:r>
                      <w:r w:rsidR="004E0AE4"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  </w:t>
                      </w:r>
                    </w:p>
                    <w:p w14:paraId="0CAD5CDD" w14:textId="7BA4A503" w:rsidR="00286126" w:rsidRPr="00170564" w:rsidRDefault="00E542A7" w:rsidP="00A05E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Python</w:t>
                      </w: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ab/>
                        <w:t xml:space="preserve">          </w:t>
                      </w:r>
                      <w:r w:rsidR="004E0AE4"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   </w:t>
                      </w:r>
                    </w:p>
                    <w:p w14:paraId="71D03105" w14:textId="77777777" w:rsidR="00D32F3F" w:rsidRPr="00170564" w:rsidRDefault="00D32F3F" w:rsidP="0034478C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</w:rPr>
                      </w:pPr>
                    </w:p>
                    <w:p w14:paraId="5AF5897F" w14:textId="77777777" w:rsidR="0034478C" w:rsidRPr="00170564" w:rsidRDefault="0034478C" w:rsidP="0034478C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Front End</w:t>
                      </w:r>
                    </w:p>
                    <w:p w14:paraId="18A8B092" w14:textId="57DC5033" w:rsidR="0034478C" w:rsidRPr="00170564" w:rsidRDefault="00E542A7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React</w:t>
                      </w: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ab/>
                        <w:t xml:space="preserve">           </w:t>
                      </w:r>
                    </w:p>
                    <w:p w14:paraId="1A8A85F1" w14:textId="7A298550" w:rsidR="0034478C" w:rsidRPr="00170564" w:rsidRDefault="0034478C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React Native</w:t>
                      </w:r>
                      <w:r w:rsidRPr="00170564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="00E542A7" w:rsidRPr="00170564">
                        <w:rPr>
                          <w:color w:val="000000" w:themeColor="text1"/>
                          <w:sz w:val="18"/>
                        </w:rPr>
                        <w:t xml:space="preserve">          </w:t>
                      </w:r>
                    </w:p>
                    <w:p w14:paraId="4F412B2B" w14:textId="27027218" w:rsidR="004E0AE4" w:rsidRPr="00170564" w:rsidRDefault="00E542A7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HTML</w:t>
                      </w: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ab/>
                      </w:r>
                      <w:r w:rsidR="004E0AE4"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          </w:t>
                      </w:r>
                    </w:p>
                    <w:p w14:paraId="1221E871" w14:textId="06723559" w:rsidR="0034478C" w:rsidRPr="00170564" w:rsidRDefault="00E542A7" w:rsidP="00E542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CSS</w:t>
                      </w: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ab/>
                        <w:t xml:space="preserve">          </w:t>
                      </w:r>
                    </w:p>
                    <w:p w14:paraId="39DEE608" w14:textId="77777777" w:rsidR="00286126" w:rsidRPr="00170564" w:rsidRDefault="00286126" w:rsidP="00286126">
                      <w:pPr>
                        <w:pStyle w:val="ListParagraph"/>
                        <w:spacing w:after="0"/>
                        <w:ind w:left="360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372B967A" w14:textId="77777777" w:rsidR="0034478C" w:rsidRPr="00170564" w:rsidRDefault="0034478C" w:rsidP="0034478C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Back End</w:t>
                      </w:r>
                    </w:p>
                    <w:p w14:paraId="1E388A6F" w14:textId="2398B75C" w:rsidR="0034478C" w:rsidRPr="00170564" w:rsidRDefault="0034478C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Node.js</w:t>
                      </w:r>
                      <w:r w:rsidR="00E542A7" w:rsidRPr="00170564">
                        <w:rPr>
                          <w:color w:val="000000" w:themeColor="text1"/>
                          <w:sz w:val="18"/>
                        </w:rPr>
                        <w:tab/>
                        <w:t xml:space="preserve">          </w:t>
                      </w:r>
                    </w:p>
                    <w:p w14:paraId="7A237C11" w14:textId="0F806029" w:rsidR="00A05E5B" w:rsidRPr="00170564" w:rsidRDefault="00E542A7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Express</w:t>
                      </w:r>
                      <w:r w:rsidRPr="00170564">
                        <w:rPr>
                          <w:color w:val="000000" w:themeColor="text1"/>
                          <w:sz w:val="18"/>
                        </w:rPr>
                        <w:tab/>
                        <w:t xml:space="preserve">          </w:t>
                      </w:r>
                      <w:r w:rsidR="004E0AE4" w:rsidRPr="00170564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14:paraId="3E5B9DC6" w14:textId="22EB3D38" w:rsidR="004E0AE4" w:rsidRPr="00170564" w:rsidRDefault="00E542A7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MongoDB</w:t>
                      </w:r>
                      <w:r w:rsidRPr="00170564">
                        <w:rPr>
                          <w:color w:val="000000" w:themeColor="text1"/>
                          <w:sz w:val="18"/>
                        </w:rPr>
                        <w:tab/>
                        <w:t xml:space="preserve">         </w:t>
                      </w:r>
                    </w:p>
                    <w:p w14:paraId="5BC089AC" w14:textId="35984996" w:rsidR="004E0AE4" w:rsidRPr="00170564" w:rsidRDefault="00E542A7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SQL</w:t>
                      </w: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ab/>
                        <w:t xml:space="preserve">           </w:t>
                      </w:r>
                    </w:p>
                    <w:p w14:paraId="046E7609" w14:textId="77777777" w:rsidR="0034478C" w:rsidRPr="00170564" w:rsidRDefault="0034478C" w:rsidP="0034478C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1CB2F5FD" w14:textId="77777777" w:rsidR="0034478C" w:rsidRPr="00170564" w:rsidRDefault="0034478C" w:rsidP="0034478C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UX/UI</w:t>
                      </w:r>
                    </w:p>
                    <w:p w14:paraId="18939FAA" w14:textId="5E782650" w:rsidR="0034478C" w:rsidRPr="00170564" w:rsidRDefault="0034478C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Photoshop</w:t>
                      </w:r>
                      <w:r w:rsidR="00E542A7" w:rsidRPr="00170564">
                        <w:rPr>
                          <w:color w:val="000000" w:themeColor="text1"/>
                          <w:sz w:val="18"/>
                        </w:rPr>
                        <w:tab/>
                        <w:t xml:space="preserve">           </w:t>
                      </w:r>
                    </w:p>
                    <w:p w14:paraId="7260EB6F" w14:textId="61F1CED3" w:rsidR="004E0AE4" w:rsidRPr="00170564" w:rsidRDefault="00E542A7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Illustrator</w:t>
                      </w: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ab/>
                        <w:t xml:space="preserve">           </w:t>
                      </w:r>
                    </w:p>
                    <w:p w14:paraId="0B3507C0" w14:textId="32F3BED7" w:rsidR="0034478C" w:rsidRPr="00170564" w:rsidRDefault="00E542A7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 xml:space="preserve">Clip Studio Paint      </w:t>
                      </w:r>
                    </w:p>
                    <w:p w14:paraId="0C76FF22" w14:textId="77777777" w:rsidR="00286126" w:rsidRPr="00170564" w:rsidRDefault="00286126" w:rsidP="00286126">
                      <w:pPr>
                        <w:pStyle w:val="ListParagraph"/>
                        <w:spacing w:after="0"/>
                        <w:ind w:left="360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4C267F89" w14:textId="77777777" w:rsidR="004E0AE4" w:rsidRPr="00170564" w:rsidRDefault="004E0AE4" w:rsidP="004E0AE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rFonts w:cstheme="minorHAnsi"/>
                          <w:color w:val="000000" w:themeColor="text1"/>
                          <w:sz w:val="18"/>
                        </w:rPr>
                        <w:t>Other</w:t>
                      </w:r>
                    </w:p>
                    <w:p w14:paraId="7BF78FD8" w14:textId="368611D3" w:rsidR="004E0AE4" w:rsidRPr="00170564" w:rsidRDefault="00E542A7" w:rsidP="003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 xml:space="preserve">Version Control       </w:t>
                      </w:r>
                    </w:p>
                    <w:p w14:paraId="01B8E2F6" w14:textId="77777777" w:rsidR="00E542A7" w:rsidRPr="00170564" w:rsidRDefault="00E542A7" w:rsidP="00286126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2CE7B110" w14:textId="77777777" w:rsidR="00286126" w:rsidRPr="00170564" w:rsidRDefault="00E542A7" w:rsidP="00286126">
                      <w:pPr>
                        <w:spacing w:after="0"/>
                        <w:rPr>
                          <w:rFonts w:asciiTheme="majorHAnsi" w:hAnsiTheme="maj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170564">
                        <w:rPr>
                          <w:rFonts w:asciiTheme="majorHAnsi" w:hAnsiTheme="majorHAnsi"/>
                          <w:color w:val="000000" w:themeColor="text1"/>
                          <w:sz w:val="36"/>
                          <w:szCs w:val="36"/>
                        </w:rPr>
                        <w:t>EDUCATION</w:t>
                      </w:r>
                    </w:p>
                    <w:p w14:paraId="4F808769" w14:textId="77777777" w:rsidR="00E542A7" w:rsidRPr="00170564" w:rsidRDefault="00E542A7" w:rsidP="00E542A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b/>
                          <w:color w:val="000000" w:themeColor="text1"/>
                          <w:sz w:val="18"/>
                        </w:rPr>
                        <w:t>CSU Fullerton</w:t>
                      </w:r>
                    </w:p>
                    <w:p w14:paraId="10D79466" w14:textId="77777777" w:rsidR="00E542A7" w:rsidRPr="00170564" w:rsidRDefault="00E542A7" w:rsidP="00E542A7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M.A. Biological Anthropology</w:t>
                      </w:r>
                    </w:p>
                    <w:p w14:paraId="3964CAF2" w14:textId="77777777" w:rsidR="00E542A7" w:rsidRPr="00170564" w:rsidRDefault="00E542A7" w:rsidP="00E542A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6ACA8119" w14:textId="77777777" w:rsidR="00E542A7" w:rsidRPr="00170564" w:rsidRDefault="00E542A7" w:rsidP="00E542A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b/>
                          <w:color w:val="000000" w:themeColor="text1"/>
                          <w:sz w:val="18"/>
                        </w:rPr>
                        <w:t>University of Arizona</w:t>
                      </w:r>
                      <w:r w:rsidRPr="00170564"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</w:p>
                    <w:p w14:paraId="75C79E74" w14:textId="77777777" w:rsidR="00E542A7" w:rsidRPr="00170564" w:rsidRDefault="00E542A7" w:rsidP="00E542A7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B.A. Political Science</w:t>
                      </w:r>
                    </w:p>
                    <w:p w14:paraId="0616CA72" w14:textId="77777777" w:rsidR="00E542A7" w:rsidRPr="00170564" w:rsidRDefault="00E542A7" w:rsidP="00E542A7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B.A. Philosophy</w:t>
                      </w:r>
                    </w:p>
                    <w:p w14:paraId="33612618" w14:textId="77777777" w:rsidR="00E542A7" w:rsidRPr="00170564" w:rsidRDefault="00E542A7" w:rsidP="00E542A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0FF46C7" w14:textId="77777777" w:rsidR="00E542A7" w:rsidRPr="00170564" w:rsidRDefault="00E542A7" w:rsidP="00E542A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b/>
                          <w:color w:val="000000" w:themeColor="text1"/>
                          <w:sz w:val="18"/>
                        </w:rPr>
                        <w:t>Yavapai Community College</w:t>
                      </w:r>
                    </w:p>
                    <w:p w14:paraId="4C4B14E3" w14:textId="77777777" w:rsidR="00E542A7" w:rsidRPr="00170564" w:rsidRDefault="00E542A7" w:rsidP="00E542A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170564">
                        <w:rPr>
                          <w:color w:val="000000" w:themeColor="text1"/>
                          <w:sz w:val="18"/>
                        </w:rPr>
                        <w:t>A.S. General Science</w:t>
                      </w:r>
                    </w:p>
                    <w:p w14:paraId="37E6D6EA" w14:textId="2028C902" w:rsidR="002A301F" w:rsidRDefault="002A301F" w:rsidP="002A301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57B403DA" w14:textId="77777777" w:rsidR="00E7542B" w:rsidRDefault="00E7542B" w:rsidP="002A301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4418F902" w14:textId="184F8410" w:rsidR="002A301F" w:rsidRPr="002A301F" w:rsidRDefault="002A301F" w:rsidP="002A301F">
                      <w:pPr>
                        <w:spacing w:after="0"/>
                        <w:rPr>
                          <w:rFonts w:asciiTheme="majorHAnsi" w:hAnsiTheme="majorHAnsi"/>
                          <w:b/>
                          <w:color w:val="0000CC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FB87CD" wp14:editId="51A29B3F">
                            <wp:extent cx="226771" cy="226771"/>
                            <wp:effectExtent l="0" t="0" r="1905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459" cy="246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  <w:color w:val="0000CC"/>
                          <w:sz w:val="20"/>
                          <w:szCs w:val="20"/>
                        </w:rPr>
                        <w:t xml:space="preserve">  </w:t>
                      </w:r>
                      <w:hyperlink r:id="rId15" w:history="1">
                        <w:r w:rsidRPr="002A301F">
                          <w:rPr>
                            <w:rStyle w:val="Hyperlink"/>
                            <w:rFonts w:asciiTheme="majorHAnsi" w:hAnsiTheme="majorHAnsi"/>
                            <w:b/>
                            <w:color w:val="000096"/>
                            <w:sz w:val="20"/>
                            <w:szCs w:val="20"/>
                          </w:rPr>
                          <w:t>github.com/slittleton</w:t>
                        </w:r>
                      </w:hyperlink>
                    </w:p>
                    <w:p w14:paraId="2F3EB086" w14:textId="2212F4B7" w:rsidR="002A301F" w:rsidRPr="002A301F" w:rsidRDefault="002A301F" w:rsidP="002A301F">
                      <w:pPr>
                        <w:spacing w:after="0"/>
                        <w:ind w:left="720" w:hanging="720"/>
                        <w:rPr>
                          <w:rStyle w:val="Hyperlink"/>
                          <w:rFonts w:asciiTheme="majorHAnsi" w:hAnsiTheme="majorHAnsi"/>
                          <w:b/>
                          <w:bCs/>
                          <w:color w:val="000096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259F4" wp14:editId="720857BE">
                            <wp:extent cx="226695" cy="226695"/>
                            <wp:effectExtent l="0" t="0" r="1905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858" cy="2318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0564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2A301F">
                        <w:rPr>
                          <w:rFonts w:asciiTheme="majorHAnsi" w:hAnsiTheme="majorHAnsi"/>
                          <w:b/>
                          <w:color w:val="000096"/>
                          <w:sz w:val="18"/>
                        </w:rPr>
                        <w:t xml:space="preserve"> </w:t>
                      </w:r>
                      <w:hyperlink r:id="rId16" w:history="1">
                        <w:r w:rsidRPr="002A301F">
                          <w:rPr>
                            <w:rStyle w:val="Hyperlink"/>
                            <w:rFonts w:asciiTheme="majorHAnsi" w:hAnsiTheme="majorHAnsi"/>
                            <w:b/>
                            <w:color w:val="000096"/>
                            <w:sz w:val="18"/>
                          </w:rPr>
                          <w:t>linkedin.com/in/scott-littleton-1a1246161/</w:t>
                        </w:r>
                      </w:hyperlink>
                    </w:p>
                    <w:p w14:paraId="76D67797" w14:textId="77777777" w:rsidR="002A301F" w:rsidRPr="00170564" w:rsidRDefault="002A301F" w:rsidP="00286126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caps w:val="0"/>
            <w:sz w:val="21"/>
            <w:szCs w:val="21"/>
          </w:rPr>
          <w:id w:val="1161806749"/>
          <w:placeholder>
            <w:docPart w:val="DBA38105FD454A26A9B26F84BF84DE0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260B4" w:rsidRPr="00046FD2">
            <w:rPr>
              <w:rFonts w:asciiTheme="minorHAnsi" w:hAnsiTheme="minorHAnsi" w:cstheme="minorHAnsi"/>
              <w:caps w:val="0"/>
              <w:sz w:val="21"/>
              <w:szCs w:val="21"/>
            </w:rPr>
            <w:t>My background ranges from studying a variety of social sciences to running a small business to teaching myself to code. I have found what I enjoy most is working with and learning about technology to build things</w:t>
          </w:r>
          <w:r w:rsidR="001C074D" w:rsidRPr="00046FD2">
            <w:rPr>
              <w:rFonts w:asciiTheme="minorHAnsi" w:hAnsiTheme="minorHAnsi" w:cstheme="minorHAnsi"/>
              <w:caps w:val="0"/>
              <w:sz w:val="21"/>
              <w:szCs w:val="21"/>
            </w:rPr>
            <w:t>.</w:t>
          </w:r>
        </w:sdtContent>
      </w:sdt>
      <w:r w:rsidR="006F53B5" w:rsidRPr="00286126">
        <w:rPr>
          <w:sz w:val="20"/>
          <w:szCs w:val="20"/>
        </w:rPr>
        <w:t xml:space="preserve"> </w:t>
      </w:r>
    </w:p>
    <w:p w14:paraId="0E87BE94" w14:textId="7347D774" w:rsidR="00E542A7" w:rsidRPr="00072506" w:rsidRDefault="00E542A7" w:rsidP="00E542A7">
      <w:pPr>
        <w:rPr>
          <w:sz w:val="16"/>
          <w:szCs w:val="16"/>
        </w:rPr>
      </w:pPr>
    </w:p>
    <w:p w14:paraId="08A6F5DB" w14:textId="77777777" w:rsidR="0099228D" w:rsidRDefault="00046FD2" w:rsidP="00415C14">
      <w:pPr>
        <w:pStyle w:val="Heading1"/>
        <w:shd w:val="clear" w:color="auto" w:fill="000000" w:themeFill="text2"/>
        <w:spacing w:before="0"/>
      </w:pPr>
      <w:r>
        <w:rPr>
          <w:color w:val="FFFFFF" w:themeColor="background1"/>
          <w:shd w:val="clear" w:color="auto" w:fill="000000" w:themeFill="text2"/>
        </w:rPr>
        <w:t xml:space="preserve"> </w:t>
      </w:r>
      <w:r w:rsidR="00415C14">
        <w:rPr>
          <w:color w:val="FFFFFF" w:themeColor="background1"/>
          <w:shd w:val="clear" w:color="auto" w:fill="000000" w:themeFill="text2"/>
        </w:rPr>
        <w:t>ProjectS</w:t>
      </w:r>
    </w:p>
    <w:p w14:paraId="08328DFB" w14:textId="5C7BD713" w:rsidR="00046FD2" w:rsidRDefault="00046FD2" w:rsidP="0099228D">
      <w:pPr>
        <w:pStyle w:val="Caption"/>
        <w:spacing w:after="0"/>
        <w:rPr>
          <w:rStyle w:val="Strong"/>
        </w:rPr>
      </w:pPr>
    </w:p>
    <w:p w14:paraId="167D8B3C" w14:textId="567EA805" w:rsidR="0099228D" w:rsidRPr="00170564" w:rsidRDefault="0099228D" w:rsidP="0099228D">
      <w:pPr>
        <w:pStyle w:val="Caption"/>
        <w:spacing w:after="0"/>
        <w:rPr>
          <w:rStyle w:val="Strong"/>
          <w:u w:val="single"/>
        </w:rPr>
      </w:pPr>
      <w:r w:rsidRPr="00170564">
        <w:rPr>
          <w:rStyle w:val="Strong"/>
          <w:color w:val="000000" w:themeColor="text1"/>
          <w:u w:val="single"/>
        </w:rPr>
        <w:t>Calculator Cat</w:t>
      </w:r>
      <w:r w:rsidR="00A61517" w:rsidRPr="00170564">
        <w:rPr>
          <w:rStyle w:val="Strong"/>
          <w:color w:val="000000" w:themeColor="text1"/>
          <w:u w:val="single"/>
        </w:rPr>
        <w:t xml:space="preserve"> (</w:t>
      </w:r>
      <w:r w:rsidR="00A61517" w:rsidRPr="00170564">
        <w:rPr>
          <w:rStyle w:val="Strong"/>
          <w:caps w:val="0"/>
          <w:color w:val="000000" w:themeColor="text1"/>
          <w:u w:val="single"/>
        </w:rPr>
        <w:t>Mobile Front End</w:t>
      </w:r>
      <w:r w:rsidR="00A61517" w:rsidRPr="00170564">
        <w:rPr>
          <w:rStyle w:val="Strong"/>
          <w:color w:val="000000" w:themeColor="text1"/>
          <w:u w:val="single"/>
        </w:rPr>
        <w:t>)</w:t>
      </w:r>
      <w:r w:rsidR="00415C14" w:rsidRPr="00170564">
        <w:rPr>
          <w:rStyle w:val="Strong"/>
          <w:u w:val="single"/>
        </w:rPr>
        <w:tab/>
      </w:r>
    </w:p>
    <w:p w14:paraId="69534759" w14:textId="0F84225B" w:rsidR="0099228D" w:rsidRPr="00046FD2" w:rsidRDefault="00054471" w:rsidP="00E74306">
      <w:pPr>
        <w:pStyle w:val="ListParagraph"/>
        <w:numPr>
          <w:ilvl w:val="0"/>
          <w:numId w:val="9"/>
        </w:numPr>
        <w:spacing w:after="0"/>
        <w:rPr>
          <w:sz w:val="21"/>
          <w:szCs w:val="21"/>
        </w:rPr>
      </w:pPr>
      <w:r w:rsidRPr="00046FD2">
        <w:rPr>
          <w:sz w:val="21"/>
          <w:szCs w:val="21"/>
        </w:rPr>
        <w:t xml:space="preserve">Calculator with cat theme and multiple design customization settings </w:t>
      </w:r>
      <w:r w:rsidR="00200A99" w:rsidRPr="00046FD2">
        <w:rPr>
          <w:sz w:val="21"/>
          <w:szCs w:val="21"/>
        </w:rPr>
        <w:t xml:space="preserve">for </w:t>
      </w:r>
      <w:r w:rsidRPr="00046FD2">
        <w:rPr>
          <w:sz w:val="21"/>
          <w:szCs w:val="21"/>
        </w:rPr>
        <w:t>colors and user choice of a</w:t>
      </w:r>
      <w:r w:rsidR="002203E2">
        <w:rPr>
          <w:sz w:val="21"/>
          <w:szCs w:val="21"/>
        </w:rPr>
        <w:t xml:space="preserve"> background cat</w:t>
      </w:r>
    </w:p>
    <w:p w14:paraId="3AE51745" w14:textId="47DE3A70" w:rsidR="00E74306" w:rsidRPr="00170564" w:rsidRDefault="00046FD2" w:rsidP="00E74306">
      <w:pPr>
        <w:pStyle w:val="Caption"/>
        <w:spacing w:after="0"/>
        <w:rPr>
          <w:rStyle w:val="Strong"/>
          <w:color w:val="000000" w:themeColor="text1"/>
          <w:u w:val="single"/>
        </w:rPr>
      </w:pPr>
      <w:r w:rsidRPr="00170564">
        <w:rPr>
          <w:rStyle w:val="Strong"/>
          <w:color w:val="000000" w:themeColor="text1"/>
          <w:u w:val="single"/>
        </w:rPr>
        <w:t xml:space="preserve"> </w:t>
      </w:r>
      <w:r w:rsidR="00E74306" w:rsidRPr="00170564">
        <w:rPr>
          <w:rStyle w:val="Strong"/>
          <w:color w:val="000000" w:themeColor="text1"/>
          <w:u w:val="single"/>
        </w:rPr>
        <w:t>PickyDex</w:t>
      </w:r>
      <w:r w:rsidR="00A61517" w:rsidRPr="00170564">
        <w:rPr>
          <w:rStyle w:val="Strong"/>
          <w:color w:val="000000" w:themeColor="text1"/>
          <w:u w:val="single"/>
        </w:rPr>
        <w:t xml:space="preserve"> (</w:t>
      </w:r>
      <w:r w:rsidR="00A61517" w:rsidRPr="00170564">
        <w:rPr>
          <w:rStyle w:val="Strong"/>
          <w:caps w:val="0"/>
          <w:color w:val="000000" w:themeColor="text1"/>
          <w:u w:val="single"/>
        </w:rPr>
        <w:t>Mobile Front End</w:t>
      </w:r>
      <w:r w:rsidR="00A61517" w:rsidRPr="00170564">
        <w:rPr>
          <w:rStyle w:val="Strong"/>
          <w:color w:val="000000" w:themeColor="text1"/>
          <w:u w:val="single"/>
        </w:rPr>
        <w:t>)</w:t>
      </w:r>
    </w:p>
    <w:p w14:paraId="01BA882A" w14:textId="52A01780" w:rsidR="00E74306" w:rsidRPr="00046FD2" w:rsidRDefault="00200A99" w:rsidP="00200A99">
      <w:pPr>
        <w:pStyle w:val="ListParagraph"/>
        <w:numPr>
          <w:ilvl w:val="0"/>
          <w:numId w:val="9"/>
        </w:numPr>
        <w:spacing w:after="0"/>
        <w:rPr>
          <w:sz w:val="21"/>
          <w:szCs w:val="21"/>
        </w:rPr>
      </w:pPr>
      <w:r w:rsidRPr="00046FD2">
        <w:rPr>
          <w:sz w:val="21"/>
          <w:szCs w:val="21"/>
        </w:rPr>
        <w:t xml:space="preserve">Pokedex, that allows users to look up and save </w:t>
      </w:r>
      <w:r w:rsidR="00A61517" w:rsidRPr="00046FD2">
        <w:rPr>
          <w:sz w:val="21"/>
          <w:szCs w:val="21"/>
        </w:rPr>
        <w:t>P</w:t>
      </w:r>
      <w:r w:rsidRPr="00046FD2">
        <w:rPr>
          <w:sz w:val="21"/>
          <w:szCs w:val="21"/>
        </w:rPr>
        <w:t>okemon. Utilizes a public API with async storage of user settings and data</w:t>
      </w:r>
    </w:p>
    <w:p w14:paraId="6C065B6B" w14:textId="6F673EBF" w:rsidR="00E74306" w:rsidRPr="00170564" w:rsidRDefault="00E74306" w:rsidP="00E74306">
      <w:pPr>
        <w:pStyle w:val="Caption"/>
        <w:spacing w:after="0"/>
        <w:rPr>
          <w:rStyle w:val="Strong"/>
          <w:color w:val="000000" w:themeColor="text1"/>
          <w:u w:val="single"/>
        </w:rPr>
      </w:pPr>
      <w:r w:rsidRPr="00170564">
        <w:rPr>
          <w:rStyle w:val="Strong"/>
          <w:color w:val="000000" w:themeColor="text1"/>
          <w:u w:val="single"/>
        </w:rPr>
        <w:t>ecommerce Website</w:t>
      </w:r>
      <w:r w:rsidR="00A61517" w:rsidRPr="00170564">
        <w:rPr>
          <w:rStyle w:val="Strong"/>
          <w:color w:val="000000" w:themeColor="text1"/>
          <w:u w:val="single"/>
        </w:rPr>
        <w:t xml:space="preserve"> (</w:t>
      </w:r>
      <w:r w:rsidR="00A61517" w:rsidRPr="00170564">
        <w:rPr>
          <w:rStyle w:val="Strong"/>
          <w:caps w:val="0"/>
          <w:color w:val="000000" w:themeColor="text1"/>
          <w:u w:val="single"/>
        </w:rPr>
        <w:t>Full Stack</w:t>
      </w:r>
      <w:r w:rsidR="00A61517" w:rsidRPr="00170564">
        <w:rPr>
          <w:rStyle w:val="Strong"/>
          <w:color w:val="000000" w:themeColor="text1"/>
          <w:u w:val="single"/>
        </w:rPr>
        <w:t>)</w:t>
      </w:r>
    </w:p>
    <w:p w14:paraId="4AEDFF80" w14:textId="5AC97A21" w:rsidR="00E74306" w:rsidRPr="00046FD2" w:rsidRDefault="00200A99" w:rsidP="00E74306">
      <w:pPr>
        <w:pStyle w:val="ListParagraph"/>
        <w:numPr>
          <w:ilvl w:val="0"/>
          <w:numId w:val="9"/>
        </w:numPr>
        <w:spacing w:after="0"/>
        <w:rPr>
          <w:sz w:val="21"/>
          <w:szCs w:val="21"/>
        </w:rPr>
      </w:pPr>
      <w:r w:rsidRPr="00046FD2">
        <w:rPr>
          <w:sz w:val="21"/>
          <w:szCs w:val="21"/>
        </w:rPr>
        <w:t>Demo website for a full e</w:t>
      </w:r>
      <w:r w:rsidR="00A61517" w:rsidRPr="00046FD2">
        <w:rPr>
          <w:sz w:val="21"/>
          <w:szCs w:val="21"/>
        </w:rPr>
        <w:t>C</w:t>
      </w:r>
      <w:r w:rsidRPr="00046FD2">
        <w:rPr>
          <w:sz w:val="21"/>
          <w:szCs w:val="21"/>
        </w:rPr>
        <w:t>ommerce website. Includes product search and refinement, user authorization and authentication and profile management</w:t>
      </w:r>
      <w:r w:rsidR="003C4E5D" w:rsidRPr="00046FD2">
        <w:rPr>
          <w:sz w:val="21"/>
          <w:szCs w:val="21"/>
        </w:rPr>
        <w:t xml:space="preserve">, </w:t>
      </w:r>
      <w:r w:rsidR="00A61517" w:rsidRPr="00046FD2">
        <w:rPr>
          <w:sz w:val="21"/>
          <w:szCs w:val="21"/>
        </w:rPr>
        <w:t>B</w:t>
      </w:r>
      <w:r w:rsidRPr="00046FD2">
        <w:rPr>
          <w:sz w:val="21"/>
          <w:szCs w:val="21"/>
        </w:rPr>
        <w:t>raintree payment, admin role product creation and order management</w:t>
      </w:r>
    </w:p>
    <w:p w14:paraId="276FA3FF" w14:textId="77777777" w:rsidR="00E74306" w:rsidRPr="00170564" w:rsidRDefault="00E74306" w:rsidP="00E74306">
      <w:pPr>
        <w:pStyle w:val="Caption"/>
        <w:spacing w:after="0"/>
        <w:rPr>
          <w:rStyle w:val="Strong"/>
          <w:color w:val="000000" w:themeColor="text1"/>
          <w:u w:val="single"/>
        </w:rPr>
      </w:pPr>
      <w:r w:rsidRPr="00170564">
        <w:rPr>
          <w:rStyle w:val="Strong"/>
          <w:color w:val="000000" w:themeColor="text1"/>
          <w:u w:val="single"/>
        </w:rPr>
        <w:t>Book Website</w:t>
      </w:r>
      <w:r w:rsidR="00A61517" w:rsidRPr="00170564">
        <w:rPr>
          <w:rStyle w:val="Strong"/>
          <w:color w:val="000000" w:themeColor="text1"/>
          <w:u w:val="single"/>
        </w:rPr>
        <w:t xml:space="preserve"> (</w:t>
      </w:r>
      <w:r w:rsidR="00A61517" w:rsidRPr="00170564">
        <w:rPr>
          <w:rStyle w:val="Strong"/>
          <w:caps w:val="0"/>
          <w:color w:val="000000" w:themeColor="text1"/>
          <w:u w:val="single"/>
        </w:rPr>
        <w:t>Front End Back End</w:t>
      </w:r>
      <w:r w:rsidR="00A61517" w:rsidRPr="00170564">
        <w:rPr>
          <w:rStyle w:val="Strong"/>
          <w:color w:val="000000" w:themeColor="text1"/>
          <w:u w:val="single"/>
        </w:rPr>
        <w:t>)</w:t>
      </w:r>
      <w:r w:rsidRPr="00170564">
        <w:rPr>
          <w:rStyle w:val="Strong"/>
          <w:color w:val="000000" w:themeColor="text1"/>
          <w:u w:val="single"/>
        </w:rPr>
        <w:tab/>
      </w:r>
    </w:p>
    <w:p w14:paraId="0FF5C5E7" w14:textId="7C4E20CC" w:rsidR="00E542A7" w:rsidRDefault="00200A99" w:rsidP="00170564">
      <w:pPr>
        <w:pStyle w:val="ListParagraph"/>
        <w:numPr>
          <w:ilvl w:val="0"/>
          <w:numId w:val="9"/>
        </w:numPr>
        <w:spacing w:after="0"/>
        <w:rPr>
          <w:sz w:val="21"/>
          <w:szCs w:val="21"/>
        </w:rPr>
      </w:pPr>
      <w:r w:rsidRPr="00046FD2">
        <w:rPr>
          <w:sz w:val="21"/>
          <w:szCs w:val="21"/>
        </w:rPr>
        <w:t xml:space="preserve">Author/Book </w:t>
      </w:r>
      <w:r w:rsidR="00A61517" w:rsidRPr="00046FD2">
        <w:rPr>
          <w:sz w:val="21"/>
          <w:szCs w:val="21"/>
        </w:rPr>
        <w:t xml:space="preserve">Website for a children’s book </w:t>
      </w:r>
      <w:r w:rsidRPr="00046FD2">
        <w:rPr>
          <w:i/>
          <w:sz w:val="21"/>
          <w:szCs w:val="21"/>
        </w:rPr>
        <w:t>The Boogeyma</w:t>
      </w:r>
      <w:r w:rsidR="00A61517" w:rsidRPr="00046FD2">
        <w:rPr>
          <w:i/>
          <w:sz w:val="21"/>
          <w:szCs w:val="21"/>
        </w:rPr>
        <w:t>n Investigation</w:t>
      </w:r>
      <w:r w:rsidR="00A61517" w:rsidRPr="00046FD2">
        <w:rPr>
          <w:sz w:val="21"/>
          <w:szCs w:val="21"/>
        </w:rPr>
        <w:t>.</w:t>
      </w:r>
      <w:r w:rsidRPr="00046FD2">
        <w:rPr>
          <w:sz w:val="21"/>
          <w:szCs w:val="21"/>
        </w:rPr>
        <w:t xml:space="preserve"> Serves static assets including a digital copy of the book and allows visitors to read the book online with i</w:t>
      </w:r>
      <w:r w:rsidR="002203E2">
        <w:rPr>
          <w:sz w:val="21"/>
          <w:szCs w:val="21"/>
        </w:rPr>
        <w:t xml:space="preserve">ts </w:t>
      </w:r>
      <w:r w:rsidR="00170564">
        <w:rPr>
          <w:sz w:val="21"/>
          <w:szCs w:val="21"/>
        </w:rPr>
        <w:t>built-in</w:t>
      </w:r>
      <w:r w:rsidR="002203E2">
        <w:rPr>
          <w:sz w:val="21"/>
          <w:szCs w:val="21"/>
        </w:rPr>
        <w:t xml:space="preserve"> digital book reader</w:t>
      </w:r>
    </w:p>
    <w:p w14:paraId="7F96DDCC" w14:textId="77777777" w:rsidR="00170564" w:rsidRPr="00170564" w:rsidRDefault="00170564" w:rsidP="00170564">
      <w:pPr>
        <w:spacing w:after="0"/>
        <w:rPr>
          <w:sz w:val="18"/>
          <w:szCs w:val="18"/>
        </w:rPr>
      </w:pPr>
    </w:p>
    <w:p w14:paraId="62B5D86D" w14:textId="77777777" w:rsidR="000E55F8" w:rsidRPr="00415C14" w:rsidRDefault="00046FD2" w:rsidP="00415C14">
      <w:pPr>
        <w:pStyle w:val="Heading1"/>
        <w:shd w:val="clear" w:color="auto" w:fill="000000" w:themeFill="text2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 w:rsidR="00286126" w:rsidRPr="00415C14">
        <w:rPr>
          <w:color w:val="FFFFFF" w:themeColor="background1"/>
        </w:rPr>
        <w:t>Experience</w:t>
      </w:r>
    </w:p>
    <w:p w14:paraId="753CCB10" w14:textId="77777777" w:rsidR="00046FD2" w:rsidRDefault="00046FD2" w:rsidP="0099228D">
      <w:pPr>
        <w:pStyle w:val="Caption"/>
        <w:spacing w:after="0"/>
        <w:rPr>
          <w:rStyle w:val="Strong"/>
        </w:rPr>
      </w:pPr>
    </w:p>
    <w:p w14:paraId="384717E7" w14:textId="77777777" w:rsidR="00286126" w:rsidRPr="00170564" w:rsidRDefault="003260B4" w:rsidP="0099228D">
      <w:pPr>
        <w:pStyle w:val="Caption"/>
        <w:spacing w:after="0"/>
        <w:rPr>
          <w:rStyle w:val="Strong"/>
          <w:color w:val="000000" w:themeColor="text1"/>
          <w:u w:val="single"/>
        </w:rPr>
      </w:pPr>
      <w:r w:rsidRPr="00170564">
        <w:rPr>
          <w:rStyle w:val="Strong"/>
          <w:color w:val="000000" w:themeColor="text1"/>
          <w:u w:val="single"/>
        </w:rPr>
        <w:t>Freelance Web Developer</w:t>
      </w:r>
      <w:r w:rsidR="00336BA2" w:rsidRPr="00170564">
        <w:rPr>
          <w:rStyle w:val="Strong"/>
          <w:color w:val="000000" w:themeColor="text1"/>
          <w:u w:val="single"/>
        </w:rPr>
        <w:t xml:space="preserve"> – 2017 </w:t>
      </w:r>
      <w:r w:rsidR="00E542A7" w:rsidRPr="00170564">
        <w:rPr>
          <w:rStyle w:val="Strong"/>
          <w:color w:val="000000" w:themeColor="text1"/>
          <w:u w:val="single"/>
        </w:rPr>
        <w:t>–</w:t>
      </w:r>
      <w:r w:rsidR="00336BA2" w:rsidRPr="00170564">
        <w:rPr>
          <w:rStyle w:val="Strong"/>
          <w:color w:val="000000" w:themeColor="text1"/>
          <w:u w:val="single"/>
        </w:rPr>
        <w:t xml:space="preserve"> Now</w:t>
      </w:r>
    </w:p>
    <w:p w14:paraId="1A6CD2C2" w14:textId="77777777" w:rsidR="00E542A7" w:rsidRPr="004576CB" w:rsidRDefault="004576CB" w:rsidP="00E542A7">
      <w:pPr>
        <w:spacing w:after="0"/>
        <w:rPr>
          <w:b/>
        </w:rPr>
      </w:pPr>
      <w:r>
        <w:rPr>
          <w:b/>
        </w:rPr>
        <w:t>Front End, Back End, Mobile</w:t>
      </w:r>
    </w:p>
    <w:p w14:paraId="5BDE2E26" w14:textId="77777777" w:rsidR="0099228D" w:rsidRPr="00046FD2" w:rsidRDefault="003260B4" w:rsidP="009922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46FD2">
        <w:rPr>
          <w:rFonts w:ascii="Arial" w:eastAsia="Times New Roman" w:hAnsi="Arial" w:cs="Arial"/>
          <w:color w:val="000000"/>
          <w:sz w:val="21"/>
          <w:szCs w:val="21"/>
        </w:rPr>
        <w:t xml:space="preserve">Demonstrated end-to-end ownership of development for front-end and </w:t>
      </w:r>
      <w:r w:rsidR="003E2E1E" w:rsidRPr="00046FD2">
        <w:rPr>
          <w:rFonts w:ascii="Arial" w:eastAsia="Times New Roman" w:hAnsi="Arial" w:cs="Arial"/>
          <w:color w:val="000000"/>
          <w:sz w:val="21"/>
          <w:szCs w:val="21"/>
        </w:rPr>
        <w:t>full stack</w:t>
      </w:r>
      <w:r w:rsidRPr="00046FD2">
        <w:rPr>
          <w:rFonts w:ascii="Arial" w:eastAsia="Times New Roman" w:hAnsi="Arial" w:cs="Arial"/>
          <w:color w:val="000000"/>
          <w:sz w:val="21"/>
          <w:szCs w:val="21"/>
        </w:rPr>
        <w:t xml:space="preserve"> applications including mobile apps and websites</w:t>
      </w:r>
    </w:p>
    <w:p w14:paraId="759D4131" w14:textId="77777777" w:rsidR="0099228D" w:rsidRPr="00046FD2" w:rsidRDefault="003260B4" w:rsidP="009922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46FD2">
        <w:rPr>
          <w:rFonts w:ascii="Arial" w:eastAsia="Times New Roman" w:hAnsi="Arial" w:cs="Arial"/>
          <w:color w:val="000000"/>
          <w:sz w:val="21"/>
          <w:szCs w:val="21"/>
        </w:rPr>
        <w:t>Drove technical and visual design of mobile apps that are available on Google Play</w:t>
      </w:r>
    </w:p>
    <w:p w14:paraId="2CDAE964" w14:textId="77777777" w:rsidR="003E2E1E" w:rsidRPr="00366E36" w:rsidRDefault="003E2E1E" w:rsidP="003E2E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5386D14" w14:textId="77777777" w:rsidR="003260B4" w:rsidRPr="00170564" w:rsidRDefault="0099228D" w:rsidP="0099228D">
      <w:pPr>
        <w:pStyle w:val="Caption"/>
        <w:spacing w:after="0"/>
        <w:rPr>
          <w:rStyle w:val="Strong"/>
          <w:color w:val="000000" w:themeColor="text1"/>
          <w:u w:val="single"/>
        </w:rPr>
      </w:pPr>
      <w:r w:rsidRPr="00170564">
        <w:rPr>
          <w:rStyle w:val="Strong"/>
          <w:color w:val="000000" w:themeColor="text1"/>
          <w:u w:val="single"/>
        </w:rPr>
        <w:t>Creepy Hollow Designs</w:t>
      </w:r>
      <w:r w:rsidR="00336BA2" w:rsidRPr="00170564">
        <w:rPr>
          <w:rStyle w:val="Strong"/>
          <w:color w:val="000000" w:themeColor="text1"/>
          <w:u w:val="single"/>
        </w:rPr>
        <w:t xml:space="preserve"> – 2013 - Now</w:t>
      </w:r>
    </w:p>
    <w:p w14:paraId="40BD8A9B" w14:textId="77777777" w:rsidR="0099228D" w:rsidRPr="0099228D" w:rsidRDefault="0099228D" w:rsidP="0099228D">
      <w:pPr>
        <w:pStyle w:val="Heading1"/>
        <w:spacing w:before="0"/>
        <w:rPr>
          <w:rFonts w:asciiTheme="minorHAnsi" w:eastAsiaTheme="minorEastAsia" w:hAnsiTheme="minorHAnsi" w:cstheme="minorBidi"/>
          <w:b/>
          <w:bCs w:val="0"/>
          <w:caps w:val="0"/>
          <w:color w:val="auto"/>
          <w:sz w:val="22"/>
          <w:szCs w:val="22"/>
        </w:rPr>
      </w:pPr>
      <w:r w:rsidRPr="0099228D">
        <w:rPr>
          <w:rFonts w:asciiTheme="minorHAnsi" w:eastAsiaTheme="minorEastAsia" w:hAnsiTheme="minorHAnsi" w:cstheme="minorBidi"/>
          <w:b/>
          <w:bCs w:val="0"/>
          <w:caps w:val="0"/>
          <w:color w:val="auto"/>
          <w:sz w:val="22"/>
          <w:szCs w:val="22"/>
        </w:rPr>
        <w:t>Owner, Technical Support, Graphic Designer</w:t>
      </w:r>
    </w:p>
    <w:p w14:paraId="427B3D31" w14:textId="492CA7A9" w:rsidR="00292D63" w:rsidRPr="00046FD2" w:rsidRDefault="0099228D" w:rsidP="00F71CD4">
      <w:pPr>
        <w:pStyle w:val="Heading1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</w:pP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Created, updated, and maintained </w:t>
      </w:r>
      <w:r w:rsidR="00292D63"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all </w:t>
      </w: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web content on </w:t>
      </w:r>
      <w:r w:rsidR="00292D63"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multiple </w:t>
      </w: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e</w:t>
      </w:r>
      <w:r w:rsidR="00624587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C</w:t>
      </w: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ommerce </w:t>
      </w:r>
      <w:r w:rsidR="00292D63"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 xml:space="preserve">platforms </w:t>
      </w:r>
    </w:p>
    <w:p w14:paraId="0CE75553" w14:textId="77777777" w:rsidR="0099228D" w:rsidRPr="00046FD2" w:rsidRDefault="0099228D" w:rsidP="00F71CD4">
      <w:pPr>
        <w:pStyle w:val="Heading1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</w:pP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Illustrated and designed customized graphics for ha</w:t>
      </w:r>
      <w:r w:rsidR="002203E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ndmade jewelry and accessories</w:t>
      </w:r>
    </w:p>
    <w:p w14:paraId="21C1006F" w14:textId="77777777" w:rsidR="0099228D" w:rsidRPr="00046FD2" w:rsidRDefault="0099228D" w:rsidP="0099228D">
      <w:pPr>
        <w:pStyle w:val="Heading1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</w:pP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Spearheaded and executed brand development and marketing collateral including company logo, digital advertisements and banners</w:t>
      </w:r>
    </w:p>
    <w:p w14:paraId="043A6D68" w14:textId="77777777" w:rsidR="003E2E1E" w:rsidRPr="00046FD2" w:rsidRDefault="0099228D" w:rsidP="003E2E1E">
      <w:pPr>
        <w:pStyle w:val="Heading1"/>
        <w:numPr>
          <w:ilvl w:val="0"/>
          <w:numId w:val="7"/>
        </w:numPr>
        <w:spacing w:before="0"/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</w:pPr>
      <w:r w:rsidRPr="00046FD2">
        <w:rPr>
          <w:rFonts w:asciiTheme="minorHAnsi" w:eastAsiaTheme="minorEastAsia" w:hAnsiTheme="minorHAnsi" w:cstheme="minorBidi"/>
          <w:bCs w:val="0"/>
          <w:caps w:val="0"/>
          <w:color w:val="auto"/>
          <w:sz w:val="21"/>
          <w:szCs w:val="21"/>
        </w:rPr>
        <w:t>Oversaw and managed all business operations and decision making as well as customer support, vendor/supplier negotiations and ordering</w:t>
      </w:r>
    </w:p>
    <w:p w14:paraId="5083E268" w14:textId="77777777" w:rsidR="00286126" w:rsidRPr="00E74306" w:rsidRDefault="00286126" w:rsidP="003260B4">
      <w:pPr>
        <w:spacing w:after="0"/>
        <w:rPr>
          <w:b/>
          <w:sz w:val="18"/>
        </w:rPr>
      </w:pPr>
    </w:p>
    <w:sectPr w:rsidR="00286126" w:rsidRPr="00E74306" w:rsidSect="003D736D">
      <w:footerReference w:type="default" r:id="rId17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34F92" w14:textId="77777777" w:rsidR="00B170BA" w:rsidRDefault="00B170BA">
      <w:pPr>
        <w:spacing w:after="0" w:line="240" w:lineRule="auto"/>
      </w:pPr>
      <w:r>
        <w:separator/>
      </w:r>
    </w:p>
  </w:endnote>
  <w:endnote w:type="continuationSeparator" w:id="0">
    <w:p w14:paraId="32C0CA6A" w14:textId="77777777" w:rsidR="00B170BA" w:rsidRDefault="00B1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2E6C9" w14:textId="77777777" w:rsidR="000E55F8" w:rsidRDefault="006F53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59FB0E" wp14:editId="6B0134F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450DE" w14:textId="77777777" w:rsidR="000E55F8" w:rsidRDefault="000E55F8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459FB0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" filled="f" stroked="f">
              <v:textbox style="mso-fit-shape-to-text:t" inset=",0,,0">
                <w:txbxContent>
                  <w:p w14:paraId="1A2450DE" w14:textId="77777777" w:rsidR="000E55F8" w:rsidRDefault="000E55F8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5971EC" wp14:editId="0A743930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7006590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9052560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49F46" w14:textId="77777777" w:rsidR="000E55F8" w:rsidRDefault="006F53B5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46FD2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971EC" id="Text Box 6" o:spid="_x0000_s1028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" filled="f" stroked="f">
              <v:textbox style="layout-flow:vertical">
                <w:txbxContent>
                  <w:p w14:paraId="56749F46" w14:textId="77777777" w:rsidR="000E55F8" w:rsidRDefault="006F53B5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46FD2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C2A0BC" wp14:editId="709D0BE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12CF99F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DECBA6" wp14:editId="25378FA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228600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8745A6C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8DAB50" wp14:editId="58F2131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6858000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E1E0E4F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" fillcolor="black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1C9BF" w14:textId="77777777" w:rsidR="00B170BA" w:rsidRDefault="00B170BA">
      <w:pPr>
        <w:spacing w:after="0" w:line="240" w:lineRule="auto"/>
      </w:pPr>
      <w:r>
        <w:separator/>
      </w:r>
    </w:p>
  </w:footnote>
  <w:footnote w:type="continuationSeparator" w:id="0">
    <w:p w14:paraId="69E309B4" w14:textId="77777777" w:rsidR="00B170BA" w:rsidRDefault="00B1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5.6pt;height:305.6pt;visibility:visible;mso-wrap-style:square" o:bullet="t">
        <v:imagedata r:id="rId1" o:title="linkedin"/>
      </v:shape>
    </w:pict>
  </w:numPicBullet>
  <w:numPicBullet w:numPicBulletId="1">
    <w:pict>
      <v:shape id="_x0000_i1030" type="#_x0000_t75" style="width:305.6pt;height:305.6pt;visibility:visible;mso-wrap-style:square" o:bullet="t">
        <v:imagedata r:id="rId2" o:title="linkedin-w"/>
      </v:shape>
    </w:pict>
  </w:numPicBullet>
  <w:numPicBullet w:numPicBulletId="2">
    <w:pict>
      <v:shape id="_x0000_i1031" type="#_x0000_t75" alt="Earth icon" style="width:11.05pt;height:10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" o:bullet="t">
        <v:imagedata r:id="rId3" o:title=""/>
      </v:shape>
    </w:pict>
  </w:numPicBullet>
  <w:abstractNum w:abstractNumId="0" w15:restartNumberingAfterBreak="0">
    <w:nsid w:val="10622F8D"/>
    <w:multiLevelType w:val="hybridMultilevel"/>
    <w:tmpl w:val="35AED5BE"/>
    <w:lvl w:ilvl="0" w:tplc="2C2848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7B30"/>
    <w:multiLevelType w:val="hybridMultilevel"/>
    <w:tmpl w:val="4DC4D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07A8"/>
    <w:multiLevelType w:val="hybridMultilevel"/>
    <w:tmpl w:val="B16E3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630B"/>
    <w:multiLevelType w:val="hybridMultilevel"/>
    <w:tmpl w:val="B88435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B1028D"/>
    <w:multiLevelType w:val="hybridMultilevel"/>
    <w:tmpl w:val="CE2C2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6D61"/>
    <w:multiLevelType w:val="hybridMultilevel"/>
    <w:tmpl w:val="53789128"/>
    <w:lvl w:ilvl="0" w:tplc="55867E9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324DD"/>
    <w:multiLevelType w:val="hybridMultilevel"/>
    <w:tmpl w:val="B164B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972FD5"/>
    <w:multiLevelType w:val="hybridMultilevel"/>
    <w:tmpl w:val="6094AAE0"/>
    <w:lvl w:ilvl="0" w:tplc="73AABD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F2D41"/>
    <w:multiLevelType w:val="hybridMultilevel"/>
    <w:tmpl w:val="0E6CBEFC"/>
    <w:lvl w:ilvl="0" w:tplc="55867E9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916"/>
    <w:rsid w:val="00046FD2"/>
    <w:rsid w:val="00054471"/>
    <w:rsid w:val="00072506"/>
    <w:rsid w:val="000A4E93"/>
    <w:rsid w:val="000B0A8D"/>
    <w:rsid w:val="000E55F8"/>
    <w:rsid w:val="00116AB0"/>
    <w:rsid w:val="00170564"/>
    <w:rsid w:val="001C074D"/>
    <w:rsid w:val="00200A99"/>
    <w:rsid w:val="002057B6"/>
    <w:rsid w:val="002172CA"/>
    <w:rsid w:val="002203E2"/>
    <w:rsid w:val="00270AED"/>
    <w:rsid w:val="002763D8"/>
    <w:rsid w:val="00286126"/>
    <w:rsid w:val="00292D63"/>
    <w:rsid w:val="002A301F"/>
    <w:rsid w:val="003260B4"/>
    <w:rsid w:val="00336BA2"/>
    <w:rsid w:val="0034478C"/>
    <w:rsid w:val="00366E36"/>
    <w:rsid w:val="003C4E5D"/>
    <w:rsid w:val="003C5863"/>
    <w:rsid w:val="003D736D"/>
    <w:rsid w:val="003E2E1E"/>
    <w:rsid w:val="00415C14"/>
    <w:rsid w:val="004576CB"/>
    <w:rsid w:val="004B6CE1"/>
    <w:rsid w:val="004E0AE4"/>
    <w:rsid w:val="00516E12"/>
    <w:rsid w:val="005A7D9E"/>
    <w:rsid w:val="005D042F"/>
    <w:rsid w:val="00624587"/>
    <w:rsid w:val="006E2916"/>
    <w:rsid w:val="006F53B5"/>
    <w:rsid w:val="00707B5F"/>
    <w:rsid w:val="007B3F54"/>
    <w:rsid w:val="00831190"/>
    <w:rsid w:val="00861DC3"/>
    <w:rsid w:val="00867E3A"/>
    <w:rsid w:val="009767C3"/>
    <w:rsid w:val="0099228D"/>
    <w:rsid w:val="009E5200"/>
    <w:rsid w:val="00A05E5B"/>
    <w:rsid w:val="00A61517"/>
    <w:rsid w:val="00A658CF"/>
    <w:rsid w:val="00AB798D"/>
    <w:rsid w:val="00B06202"/>
    <w:rsid w:val="00B170BA"/>
    <w:rsid w:val="00B80BF4"/>
    <w:rsid w:val="00B815E6"/>
    <w:rsid w:val="00BC47EC"/>
    <w:rsid w:val="00C53F7B"/>
    <w:rsid w:val="00C54032"/>
    <w:rsid w:val="00D12A4A"/>
    <w:rsid w:val="00D32F3F"/>
    <w:rsid w:val="00D554DF"/>
    <w:rsid w:val="00DA66D3"/>
    <w:rsid w:val="00DB2166"/>
    <w:rsid w:val="00E1674E"/>
    <w:rsid w:val="00E35DA2"/>
    <w:rsid w:val="00E516D2"/>
    <w:rsid w:val="00E542A7"/>
    <w:rsid w:val="00E5642D"/>
    <w:rsid w:val="00E74306"/>
    <w:rsid w:val="00E7542B"/>
    <w:rsid w:val="00F1198C"/>
    <w:rsid w:val="00F16C74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D11F"/>
  <w15:docId w15:val="{FABBF363-D48E-4DD4-8934-7B6A6D87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DDDDD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00000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DDDDD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000000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000000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000000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DDDDD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DDDDDD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000000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DDDDDD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B2B2B2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B2B2B2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6E6E6E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34478C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126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ittletondev@gmail.com" TargetMode="External"/><Relationship Id="rId13" Type="http://schemas.openxmlformats.org/officeDocument/2006/relationships/hyperlink" Target="http://www.slittleton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littleton.com" TargetMode="External"/><Relationship Id="rId12" Type="http://schemas.openxmlformats.org/officeDocument/2006/relationships/hyperlink" Target="https://www.linkedin.com/in/scott-littleton-1a1246161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scott-littleton-1a124616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littleton" TargetMode="External"/><Relationship Id="rId10" Type="http://schemas.openxmlformats.org/officeDocument/2006/relationships/hyperlink" Target="https://github.com/slittleton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slittletondev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A38105FD454A26A9B26F84BF84D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30DE-553B-4362-AD10-983CCA9A6DDA}"/>
      </w:docPartPr>
      <w:docPartBody>
        <w:p w:rsidR="00F01EC2" w:rsidRDefault="00113B85">
          <w:pPr>
            <w:pStyle w:val="DBA38105FD454A26A9B26F84BF84DE0A"/>
          </w:pPr>
          <w:r>
            <w:t>[Type the document subtitle]</w:t>
          </w:r>
        </w:p>
      </w:docPartBody>
    </w:docPart>
    <w:docPart>
      <w:docPartPr>
        <w:name w:val="8FA64C84BC70446C990C029C2F00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77A79-8923-4E96-8946-33B24072DF99}"/>
      </w:docPartPr>
      <w:docPartBody>
        <w:p w:rsidR="00F01EC2" w:rsidRDefault="00F729D9" w:rsidP="00F729D9">
          <w:pPr>
            <w:pStyle w:val="8FA64C84BC70446C990C029C2F000C7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D9"/>
    <w:rsid w:val="00113B85"/>
    <w:rsid w:val="002A556F"/>
    <w:rsid w:val="00400220"/>
    <w:rsid w:val="0042500B"/>
    <w:rsid w:val="006A3CD6"/>
    <w:rsid w:val="006F03B8"/>
    <w:rsid w:val="007D549B"/>
    <w:rsid w:val="00906183"/>
    <w:rsid w:val="0098781B"/>
    <w:rsid w:val="00F01EC2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13D41341C842888FE6F347BBB00CC9">
    <w:name w:val="5D13D41341C842888FE6F347BBB00CC9"/>
  </w:style>
  <w:style w:type="paragraph" w:customStyle="1" w:styleId="DBA38105FD454A26A9B26F84BF84DE0A">
    <w:name w:val="DBA38105FD454A26A9B26F84BF84DE0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4AAEA551D78041C5A70E063CD25E85F5">
    <w:name w:val="4AAEA551D78041C5A70E063CD25E85F5"/>
  </w:style>
  <w:style w:type="paragraph" w:customStyle="1" w:styleId="8FA64C84BC70446C990C029C2F000C75">
    <w:name w:val="8FA64C84BC70446C990C029C2F000C75"/>
    <w:rsid w:val="00F72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Littleton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Littleton</dc:title>
  <dc:subject>My background ranges from studying a variety of social sciences to running a small business to teaching myself to code. I have found what I enjoy most is working with and learning about technology to build things.</dc:subject>
  <dc:creator>Scott Littleton</dc:creator>
  <cp:lastModifiedBy>Scott Littleton</cp:lastModifiedBy>
  <cp:revision>10</cp:revision>
  <dcterms:created xsi:type="dcterms:W3CDTF">2019-10-01T18:18:00Z</dcterms:created>
  <dcterms:modified xsi:type="dcterms:W3CDTF">2019-10-17T20:02:00Z</dcterms:modified>
</cp:coreProperties>
</file>